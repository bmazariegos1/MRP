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/>
          <w:sz w:val="24"/>
          <w:lang w:eastAsia="en-US"/>
        </w:rPr>
        <w:id w:val="-12764268"/>
        <w:docPartObj>
          <w:docPartGallery w:val="Cover Pages"/>
          <w:docPartUnique/>
        </w:docPartObj>
      </w:sdtPr>
      <w:sdtEndPr/>
      <w:sdtContent>
        <w:p w:rsidR="00BF1408" w:rsidRDefault="00BF1408">
          <w:pPr>
            <w:pStyle w:val="Sinespaciado"/>
          </w:pP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43DC16" wp14:editId="0B5EF9DC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333375</wp:posOffset>
                    </wp:positionV>
                    <wp:extent cx="2194560" cy="9410700"/>
                    <wp:effectExtent l="0" t="0" r="6985" b="1905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410700"/>
                              <a:chOff x="0" y="0"/>
                              <a:chExt cx="2194560" cy="9125712"/>
                            </a:xfrm>
                            <a:solidFill>
                              <a:schemeClr val="accent6">
                                <a:lumMod val="50000"/>
                              </a:schemeClr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92754786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0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F1408" w:rsidRDefault="004B1EE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7-11-2020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43DC16" id="Grupo 2" o:spid="_x0000_s1026" style="position:absolute;margin-left:24.75pt;margin-top:26.25pt;width:172.8pt;height:741pt;z-index:-251657216;mso-width-percent:330;mso-position-horizontal-relative:page;mso-position-vertical-relative:page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" adj="18883" fillcolor="#a8d08d [1945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92754786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0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F1408" w:rsidRDefault="004B1EE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7-11-2020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2A3E32" w:rsidRPr="002A3E32" w:rsidRDefault="00BF1408" w:rsidP="00B707AF"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21BBE0" wp14:editId="7D315A83">
                    <wp:simplePos x="0" y="0"/>
                    <wp:positionH relativeFrom="page">
                      <wp:posOffset>3152775</wp:posOffset>
                    </wp:positionH>
                    <wp:positionV relativeFrom="page">
                      <wp:posOffset>1352550</wp:posOffset>
                    </wp:positionV>
                    <wp:extent cx="3952875" cy="1885950"/>
                    <wp:effectExtent l="0" t="0" r="952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52875" cy="1885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408" w:rsidRPr="00BF1408" w:rsidRDefault="006474C3">
                                <w:pPr>
                                  <w:pStyle w:val="Sinespaciado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5053536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0E16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Ayudas</w:t>
                                    </w:r>
                                  </w:sdtContent>
                                </w:sdt>
                              </w:p>
                              <w:p w:rsidR="00BF1408" w:rsidRDefault="006474C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96574385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79F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Módulo MRP</w:t>
                                    </w:r>
                                  </w:sdtContent>
                                </w:sdt>
                              </w:p>
                              <w:p w:rsidR="00E93993" w:rsidRDefault="00E93993" w:rsidP="00E93993">
                                <w:r>
                                  <w:t>Versión #</w:t>
                                </w:r>
                                <w:r w:rsidR="005A79F0">
                                  <w:t>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21BB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left:0;text-align:left;margin-left:248.25pt;margin-top:106.5pt;width:311.25pt;height:148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" filled="f" stroked="f" strokeweight=".5pt">
                    <v:textbox inset="0,0,0,0">
                      <w:txbxContent>
                        <w:p w:rsidR="00BF1408" w:rsidRPr="00BF1408" w:rsidRDefault="007113DE">
                          <w:pPr>
                            <w:pStyle w:val="Sinespaciado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5053536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0E16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Ayudas</w:t>
                              </w:r>
                            </w:sdtContent>
                          </w:sdt>
                        </w:p>
                        <w:p w:rsidR="00BF1408" w:rsidRDefault="007113D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96574385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A79F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Módulo MRP</w:t>
                              </w:r>
                            </w:sdtContent>
                          </w:sdt>
                        </w:p>
                        <w:p w:rsidR="00E93993" w:rsidRDefault="00E93993" w:rsidP="00E93993">
                          <w:r>
                            <w:t>Versión #</w:t>
                          </w:r>
                          <w:r w:rsidR="005A79F0">
                            <w:t>1.0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w:drawing>
              <wp:anchor distT="0" distB="0" distL="114300" distR="114300" simplePos="0" relativeHeight="251662336" behindDoc="1" locked="0" layoutInCell="1" allowOverlap="1" wp14:anchorId="696A4122" wp14:editId="2C51A4C5">
                <wp:simplePos x="0" y="0"/>
                <wp:positionH relativeFrom="margin">
                  <wp:align>center</wp:align>
                </wp:positionH>
                <wp:positionV relativeFrom="paragraph">
                  <wp:posOffset>2339340</wp:posOffset>
                </wp:positionV>
                <wp:extent cx="2480276" cy="3240000"/>
                <wp:effectExtent l="0" t="0" r="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1NoFond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348" r="24134" b="10678"/>
                        <a:stretch/>
                      </pic:blipFill>
                      <pic:spPr bwMode="auto">
                        <a:xfrm>
                          <a:off x="0" y="0"/>
                          <a:ext cx="2480276" cy="324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Default="002A3E32" w:rsidP="002A3E32"/>
    <w:p w:rsidR="002A3E32" w:rsidRDefault="002A3E32" w:rsidP="002A3E32"/>
    <w:p w:rsidR="00C712B6" w:rsidRDefault="00C712B6">
      <w:pPr>
        <w:spacing w:line="259" w:lineRule="auto"/>
        <w:jc w:val="left"/>
        <w:sectPr w:rsidR="00C712B6" w:rsidSect="00B707AF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08"/>
          <w:titlePg/>
          <w:docGrid w:linePitch="360"/>
        </w:sectPr>
      </w:pPr>
    </w:p>
    <w:p w:rsidR="003C3B85" w:rsidRDefault="003C3B85">
      <w:pPr>
        <w:spacing w:line="259" w:lineRule="auto"/>
        <w:jc w:val="left"/>
      </w:pPr>
    </w:p>
    <w:p w:rsidR="00F10E16" w:rsidRDefault="0096300B" w:rsidP="00F10E16">
      <w:pPr>
        <w:spacing w:line="259" w:lineRule="auto"/>
        <w:jc w:val="center"/>
        <w:rPr>
          <w:b/>
          <w:sz w:val="28"/>
        </w:rPr>
      </w:pPr>
      <w:r>
        <w:rPr>
          <w:b/>
          <w:sz w:val="28"/>
        </w:rPr>
        <w:t>Ayuda Receta Detalle</w:t>
      </w:r>
    </w:p>
    <w:p w:rsidR="00F10E16" w:rsidRDefault="00F10E16" w:rsidP="00F10E16">
      <w:pPr>
        <w:spacing w:line="259" w:lineRule="auto"/>
        <w:jc w:val="center"/>
        <w:rPr>
          <w:b/>
          <w:sz w:val="28"/>
        </w:rPr>
      </w:pPr>
    </w:p>
    <w:p w:rsidR="00F10E16" w:rsidRDefault="0096300B" w:rsidP="00F10E16">
      <w:pPr>
        <w:spacing w:line="259" w:lineRule="auto"/>
        <w:jc w:val="center"/>
        <w:rPr>
          <w:b/>
          <w:sz w:val="28"/>
        </w:rPr>
      </w:pP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2402205</wp:posOffset>
                </wp:positionV>
                <wp:extent cx="228600" cy="289560"/>
                <wp:effectExtent l="0" t="38100" r="57150" b="3429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EDE1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9" o:spid="_x0000_s1026" type="#_x0000_t32" style="position:absolute;margin-left:43.35pt;margin-top:189.15pt;width:18pt;height:22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695325</wp:posOffset>
                </wp:positionV>
                <wp:extent cx="2217420" cy="1181100"/>
                <wp:effectExtent l="0" t="0" r="1143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1811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F993D" id="Rectángulo 37" o:spid="_x0000_s1026" style="position:absolute;margin-left:4.35pt;margin-top:54.75pt;width:174.6pt;height:9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" filled="f" strokecolor="black [3200]" strokeweight="1.5pt">
                <v:stroke joinstyle="round"/>
              </v:rect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2013585</wp:posOffset>
                </wp:positionV>
                <wp:extent cx="1714500" cy="373380"/>
                <wp:effectExtent l="0" t="0" r="19050" b="2667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7338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6DACB" id="Rectángulo 38" o:spid="_x0000_s1026" style="position:absolute;margin-left:37.35pt;margin-top:158.55pt;width:135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" filled="f" strokecolor="black [3200]" strokeweight="1.5pt">
                <v:stroke joinstyle="round"/>
              </v:rect>
            </w:pict>
          </mc:Fallback>
        </mc:AlternateContent>
      </w:r>
      <w:r w:rsidR="00F06D3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741045</wp:posOffset>
                </wp:positionV>
                <wp:extent cx="3223260" cy="1493520"/>
                <wp:effectExtent l="0" t="0" r="15240" b="1143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149352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EACE9" id="Rectángulo 39" o:spid="_x0000_s1026" style="position:absolute;margin-left:182.55pt;margin-top:58.35pt;width:253.8pt;height:117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" filled="f" strokecolor="black [3200]" strokeweight="1.5pt">
                <v:stroke joinstyle="round"/>
              </v:rect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5937885</wp:posOffset>
                </wp:positionH>
                <wp:positionV relativeFrom="paragraph">
                  <wp:posOffset>1716405</wp:posOffset>
                </wp:positionV>
                <wp:extent cx="228600" cy="297180"/>
                <wp:effectExtent l="0" t="0" r="19050" b="2667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4" o:spid="_x0000_s1056" type="#_x0000_t202" style="position:absolute;left:0;text-align:left;margin-left:467.55pt;margin-top:135.15pt;width:18pt;height:2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" fillcolor="white [3201]" strokeweight=".5pt">
                <v:textbox>
                  <w:txbxContent>
                    <w:p w:rsidR="00F10E16" w:rsidRDefault="00F10E1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2021205</wp:posOffset>
                </wp:positionV>
                <wp:extent cx="213360" cy="281940"/>
                <wp:effectExtent l="0" t="0" r="15240" b="2286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2" o:spid="_x0000_s1057" type="#_x0000_t202" style="position:absolute;left:0;text-align:left;margin-left:-26.85pt;margin-top:159.15pt;width:16.8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" fillcolor="white [3201]" strokeweight=".5pt">
                <v:textbox>
                  <w:txbxContent>
                    <w:p w:rsidR="00F10E16" w:rsidRDefault="00F10E1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123825</wp:posOffset>
                </wp:positionV>
                <wp:extent cx="220980" cy="251460"/>
                <wp:effectExtent l="0" t="0" r="26670" b="1524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1" o:spid="_x0000_s1059" type="#_x0000_t202" style="position:absolute;left:0;text-align:left;margin-left:-35.25pt;margin-top:9.75pt;width:17.4pt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" fillcolor="white [3201]" strokeweight=".5pt">
                <v:textbox>
                  <w:txbxContent>
                    <w:p w:rsidR="00F10E16" w:rsidRDefault="00F10E1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5556885</wp:posOffset>
                </wp:positionH>
                <wp:positionV relativeFrom="paragraph">
                  <wp:posOffset>1731645</wp:posOffset>
                </wp:positionV>
                <wp:extent cx="304800" cy="53340"/>
                <wp:effectExtent l="38100" t="57150" r="19050" b="4191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10F66" id="Conector recto de flecha 50" o:spid="_x0000_s1026" type="#_x0000_t32" style="position:absolute;margin-left:437.55pt;margin-top:136.35pt;width:24pt;height:4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1609725</wp:posOffset>
                </wp:positionV>
                <wp:extent cx="106680" cy="426720"/>
                <wp:effectExtent l="0" t="38100" r="64770" b="3048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4AC81" id="Conector recto de flecha 47" o:spid="_x0000_s1026" type="#_x0000_t32" style="position:absolute;margin-left:-6.45pt;margin-top:126.75pt;width:8.4pt;height:33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276225</wp:posOffset>
                </wp:positionV>
                <wp:extent cx="213360" cy="213360"/>
                <wp:effectExtent l="0" t="0" r="72390" b="5334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CBFA7" id="Conector recto de flecha 40" o:spid="_x0000_s1026" type="#_x0000_t32" style="position:absolute;margin-left:-12.45pt;margin-top:21.75pt;width:16.8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276225</wp:posOffset>
                </wp:positionV>
                <wp:extent cx="5379720" cy="388620"/>
                <wp:effectExtent l="0" t="0" r="11430" b="1143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38862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7A871" id="Rectángulo 36" o:spid="_x0000_s1026" style="position:absolute;margin-left:9.75pt;margin-top:21.75pt;width:423.6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" filled="f" strokecolor="black [3200]" strokeweight="1.5pt">
                <v:stroke joinstyle="round"/>
              </v:rect>
            </w:pict>
          </mc:Fallback>
        </mc:AlternateContent>
      </w:r>
      <w:r>
        <w:rPr>
          <w:b/>
          <w:noProof/>
          <w:sz w:val="28"/>
          <w:lang w:val="es-MX" w:eastAsia="es-MX"/>
        </w:rPr>
        <w:drawing>
          <wp:inline distT="0" distB="0" distL="0" distR="0">
            <wp:extent cx="5612130" cy="253492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6E4F36F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16" w:rsidRDefault="00F06D36" w:rsidP="00F10E16">
      <w:pPr>
        <w:spacing w:line="259" w:lineRule="auto"/>
        <w:jc w:val="center"/>
        <w:rPr>
          <w:b/>
          <w:sz w:val="28"/>
        </w:rPr>
      </w:pP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9525</wp:posOffset>
                </wp:positionV>
                <wp:extent cx="243840" cy="350520"/>
                <wp:effectExtent l="0" t="0" r="22860" b="1143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3" o:spid="_x0000_s1059" type="#_x0000_t202" style="position:absolute;left:0;text-align:left;margin-left:21.15pt;margin-top:.75pt;width:19.2pt;height:2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" fillcolor="white [3201]" strokeweight=".5pt">
                <v:textbox>
                  <w:txbxContent>
                    <w:p w:rsidR="00F10E16" w:rsidRDefault="00F10E1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10E16" w:rsidRDefault="00F10E16" w:rsidP="00F10E16">
      <w:pPr>
        <w:spacing w:line="259" w:lineRule="auto"/>
        <w:jc w:val="left"/>
        <w:rPr>
          <w:b/>
          <w:sz w:val="28"/>
        </w:rPr>
      </w:pPr>
    </w:p>
    <w:p w:rsidR="00F10E16" w:rsidRPr="00F10E16" w:rsidRDefault="00F10E16" w:rsidP="00F10E16">
      <w:pPr>
        <w:pStyle w:val="Prrafodelista"/>
        <w:numPr>
          <w:ilvl w:val="0"/>
          <w:numId w:val="2"/>
        </w:numPr>
        <w:spacing w:line="259" w:lineRule="auto"/>
        <w:jc w:val="left"/>
        <w:rPr>
          <w:b/>
          <w:sz w:val="28"/>
        </w:rPr>
      </w:pPr>
      <w:r>
        <w:rPr>
          <w:b/>
          <w:sz w:val="28"/>
        </w:rPr>
        <w:t>Navegador</w:t>
      </w:r>
    </w:p>
    <w:p w:rsidR="00F10E16" w:rsidRDefault="00F10E16" w:rsidP="00F10E16">
      <w:pPr>
        <w:spacing w:line="259" w:lineRule="auto"/>
      </w:pPr>
      <w:r w:rsidRPr="00F10E16">
        <w:t>Este objeto nos ayuda a poder habilitar los campos de insertar, modificar, eliminar, guardar, cancelar y poder ver las ayudas. El navegador nos ayuda a poder movernos entre l</w:t>
      </w:r>
      <w:r>
        <w:t>os campos ya existentes (Punto 4</w:t>
      </w:r>
      <w:r w:rsidRPr="00F10E16">
        <w:t xml:space="preserve">) en el </w:t>
      </w:r>
      <w:proofErr w:type="spellStart"/>
      <w:r w:rsidRPr="00F10E16">
        <w:t>DataGridView</w:t>
      </w:r>
      <w:proofErr w:type="spellEnd"/>
      <w:r w:rsidRPr="00F10E16">
        <w:t>, y poder imprimir información de la misma si poseen los permisos.</w:t>
      </w:r>
    </w:p>
    <w:p w:rsidR="00F10E16" w:rsidRPr="00F10E16" w:rsidRDefault="00F10E16" w:rsidP="00F10E16">
      <w:pPr>
        <w:pStyle w:val="Prrafodelista"/>
        <w:numPr>
          <w:ilvl w:val="0"/>
          <w:numId w:val="2"/>
        </w:numPr>
        <w:spacing w:line="259" w:lineRule="auto"/>
        <w:rPr>
          <w:b/>
          <w:sz w:val="28"/>
        </w:rPr>
      </w:pPr>
      <w:r w:rsidRPr="00F10E16">
        <w:rPr>
          <w:b/>
          <w:sz w:val="28"/>
        </w:rPr>
        <w:t>Campos a llenar</w:t>
      </w:r>
    </w:p>
    <w:p w:rsidR="0034370D" w:rsidRDefault="00F10E16" w:rsidP="00F10E16">
      <w:pPr>
        <w:spacing w:line="259" w:lineRule="auto"/>
        <w:jc w:val="left"/>
      </w:pPr>
      <w:r w:rsidRPr="00F10E16">
        <w:t>Los campos nos permiten ingresar la información necesaria</w:t>
      </w:r>
      <w:r>
        <w:t xml:space="preserve"> tanto para ingresar un nuevo registro </w:t>
      </w:r>
      <w:r w:rsidRPr="00F10E16">
        <w:t>como para una modificación de algún campo ya existente.</w:t>
      </w:r>
      <w:r>
        <w:t xml:space="preserve"> Se </w:t>
      </w:r>
      <w:r w:rsidR="0096300B">
        <w:t>agregó</w:t>
      </w:r>
      <w:bookmarkStart w:id="0" w:name="_GoBack"/>
      <w:bookmarkEnd w:id="0"/>
      <w:r>
        <w:t xml:space="preserve"> unas casillas para buscar algunos registros de los </w:t>
      </w:r>
      <w:proofErr w:type="spellStart"/>
      <w:r>
        <w:t>combobox</w:t>
      </w:r>
      <w:proofErr w:type="spellEnd"/>
      <w:r>
        <w:t xml:space="preserve"> mediante el código.</w:t>
      </w:r>
    </w:p>
    <w:p w:rsidR="00F10E16" w:rsidRPr="0034370D" w:rsidRDefault="0034370D" w:rsidP="0034370D">
      <w:pPr>
        <w:pStyle w:val="Prrafodelista"/>
        <w:numPr>
          <w:ilvl w:val="0"/>
          <w:numId w:val="2"/>
        </w:numPr>
        <w:spacing w:line="259" w:lineRule="auto"/>
        <w:jc w:val="left"/>
        <w:rPr>
          <w:b/>
          <w:sz w:val="28"/>
        </w:rPr>
      </w:pPr>
      <w:r w:rsidRPr="0034370D">
        <w:rPr>
          <w:b/>
          <w:sz w:val="28"/>
        </w:rPr>
        <w:t>Estado</w:t>
      </w:r>
    </w:p>
    <w:p w:rsidR="00F06D36" w:rsidRDefault="0034370D" w:rsidP="0034370D">
      <w:pPr>
        <w:spacing w:line="259" w:lineRule="auto"/>
        <w:jc w:val="left"/>
      </w:pPr>
      <w:r w:rsidRPr="0034370D">
        <w:t>En esta opción se p</w:t>
      </w:r>
      <w:r>
        <w:t>uede seleccionar si este registro</w:t>
      </w:r>
      <w:r w:rsidRPr="0034370D">
        <w:t xml:space="preserve"> se encuentra habilitado o deshabilitado.</w:t>
      </w:r>
    </w:p>
    <w:p w:rsidR="0034370D" w:rsidRPr="0034370D" w:rsidRDefault="0034370D" w:rsidP="0034370D">
      <w:pPr>
        <w:pStyle w:val="Prrafodelista"/>
        <w:numPr>
          <w:ilvl w:val="0"/>
          <w:numId w:val="2"/>
        </w:numPr>
        <w:spacing w:line="259" w:lineRule="auto"/>
        <w:jc w:val="left"/>
        <w:rPr>
          <w:b/>
          <w:sz w:val="28"/>
        </w:rPr>
      </w:pPr>
      <w:proofErr w:type="spellStart"/>
      <w:r w:rsidRPr="0034370D">
        <w:rPr>
          <w:b/>
          <w:sz w:val="28"/>
        </w:rPr>
        <w:t>DataGridView</w:t>
      </w:r>
      <w:proofErr w:type="spellEnd"/>
    </w:p>
    <w:p w:rsidR="0034370D" w:rsidRPr="0034370D" w:rsidRDefault="0034370D" w:rsidP="0034370D">
      <w:pPr>
        <w:spacing w:line="259" w:lineRule="auto"/>
        <w:jc w:val="left"/>
        <w:sectPr w:rsidR="0034370D" w:rsidRPr="0034370D" w:rsidSect="00B707AF">
          <w:headerReference w:type="first" r:id="rId15"/>
          <w:pgSz w:w="12240" w:h="15840"/>
          <w:pgMar w:top="1417" w:right="1701" w:bottom="1417" w:left="1701" w:header="708" w:footer="708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08"/>
          <w:titlePg/>
          <w:docGrid w:linePitch="360"/>
        </w:sectPr>
      </w:pPr>
      <w:r w:rsidRPr="0034370D">
        <w:t>Nos muestra los perfiles ya existentes para poder seleccionarlos y realizar las acciones que se deseen tanto como modificar y eliminar.</w:t>
      </w:r>
    </w:p>
    <w:p w:rsidR="00610EEA" w:rsidRPr="0034370D" w:rsidRDefault="00610EEA" w:rsidP="002A14ED">
      <w:pPr>
        <w:rPr>
          <w:lang w:val="es-MX"/>
        </w:rPr>
      </w:pPr>
    </w:p>
    <w:sectPr w:rsidR="00610EEA" w:rsidRPr="0034370D" w:rsidSect="00B707AF">
      <w:footerReference w:type="default" r:id="rId16"/>
      <w:footerReference w:type="first" r:id="rId17"/>
      <w:pgSz w:w="12240" w:h="15840"/>
      <w:pgMar w:top="1417" w:right="1701" w:bottom="1417" w:left="1701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4C3" w:rsidRDefault="006474C3" w:rsidP="002A3E32">
      <w:pPr>
        <w:spacing w:after="0" w:line="240" w:lineRule="auto"/>
      </w:pPr>
      <w:r>
        <w:separator/>
      </w:r>
    </w:p>
  </w:endnote>
  <w:endnote w:type="continuationSeparator" w:id="0">
    <w:p w:rsidR="006474C3" w:rsidRDefault="006474C3" w:rsidP="002A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B85" w:rsidRDefault="003C3B85">
    <w:pPr>
      <w:pStyle w:val="Piedepgina"/>
      <w:jc w:val="right"/>
    </w:pPr>
  </w:p>
  <w:p w:rsidR="003C3B85" w:rsidRPr="002A3E32" w:rsidRDefault="003C3B85" w:rsidP="003C3B85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B6" w:rsidRPr="002A3E32" w:rsidRDefault="00C712B6" w:rsidP="00C712B6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"/>
      </w:rPr>
      <w:id w:val="696895186"/>
      <w:docPartObj>
        <w:docPartGallery w:val="Page Numbers (Bottom of Page)"/>
        <w:docPartUnique/>
      </w:docPartObj>
    </w:sdtPr>
    <w:sdtEndPr/>
    <w:sdtContent>
      <w:p w:rsidR="003C3B85" w:rsidRDefault="003C3B85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4370D" w:rsidRPr="0034370D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3C3B85" w:rsidRPr="002A3E32" w:rsidRDefault="003C3B85" w:rsidP="003C3B85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"/>
      </w:rPr>
      <w:id w:val="2007399918"/>
      <w:docPartObj>
        <w:docPartGallery w:val="Page Numbers (Bottom of Page)"/>
        <w:docPartUnique/>
      </w:docPartObj>
    </w:sdtPr>
    <w:sdtEndPr/>
    <w:sdtContent>
      <w:p w:rsidR="00C712B6" w:rsidRDefault="00C712B6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6300B" w:rsidRPr="0096300B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C712B6" w:rsidRPr="002A3E32" w:rsidRDefault="00C712B6" w:rsidP="00C712B6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4C3" w:rsidRDefault="006474C3" w:rsidP="002A3E32">
      <w:pPr>
        <w:spacing w:after="0" w:line="240" w:lineRule="auto"/>
      </w:pPr>
      <w:r>
        <w:separator/>
      </w:r>
    </w:p>
  </w:footnote>
  <w:footnote w:type="continuationSeparator" w:id="0">
    <w:p w:rsidR="006474C3" w:rsidRDefault="006474C3" w:rsidP="002A3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E32" w:rsidRDefault="002A3E32" w:rsidP="00C712B6">
    <w:pPr>
      <w:pStyle w:val="Encabezado"/>
      <w:jc w:val="right"/>
      <w:rPr>
        <w:noProof/>
        <w:lang w:eastAsia="es-GT"/>
      </w:rPr>
    </w:pPr>
    <w:r>
      <w:rPr>
        <w:noProof/>
        <w:lang w:val="es-MX" w:eastAsia="es-MX"/>
      </w:rPr>
      <w:drawing>
        <wp:inline distT="0" distB="0" distL="0" distR="0" wp14:anchorId="1798F520" wp14:editId="620082A6">
          <wp:extent cx="647700" cy="647700"/>
          <wp:effectExtent l="0" t="0" r="0" b="0"/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1NoFon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48" r="24304" b="31827"/>
                  <a:stretch/>
                </pic:blipFill>
                <pic:spPr bwMode="auto">
                  <a:xfrm>
                    <a:off x="0" y="0"/>
                    <a:ext cx="647700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A0F2B8" wp14:editId="618C6392">
              <wp:simplePos x="0" y="0"/>
              <wp:positionH relativeFrom="column">
                <wp:posOffset>5520690</wp:posOffset>
              </wp:positionH>
              <wp:positionV relativeFrom="paragraph">
                <wp:posOffset>-30480</wp:posOffset>
              </wp:positionV>
              <wp:extent cx="657225" cy="561975"/>
              <wp:effectExtent l="0" t="0" r="0" b="0"/>
              <wp:wrapNone/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225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9CF598" id="Rectángulo 34" o:spid="_x0000_s1026" style="position:absolute;margin-left:434.7pt;margin-top:-2.4pt;width:51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" filled="f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B6" w:rsidRDefault="00C712B6" w:rsidP="00C712B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B6" w:rsidRDefault="00C712B6" w:rsidP="00C712B6">
    <w:pPr>
      <w:pStyle w:val="Encabezado"/>
      <w:jc w:val="right"/>
    </w:pPr>
    <w:r>
      <w:rPr>
        <w:noProof/>
        <w:lang w:val="es-MX" w:eastAsia="es-MX"/>
      </w:rPr>
      <w:drawing>
        <wp:inline distT="0" distB="0" distL="0" distR="0" wp14:anchorId="2683FBE8" wp14:editId="3063B465">
          <wp:extent cx="647700" cy="647700"/>
          <wp:effectExtent l="0" t="0" r="0" b="0"/>
          <wp:docPr id="55" name="Imagen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1NoFon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48" r="24304" b="31827"/>
                  <a:stretch/>
                </pic:blipFill>
                <pic:spPr bwMode="auto">
                  <a:xfrm>
                    <a:off x="0" y="0"/>
                    <a:ext cx="647700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B24A0"/>
    <w:multiLevelType w:val="hybridMultilevel"/>
    <w:tmpl w:val="ED709A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1561B"/>
    <w:multiLevelType w:val="hybridMultilevel"/>
    <w:tmpl w:val="37FC35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F0"/>
    <w:rsid w:val="00036E8C"/>
    <w:rsid w:val="00223F9A"/>
    <w:rsid w:val="002A14ED"/>
    <w:rsid w:val="002A3E32"/>
    <w:rsid w:val="0034370D"/>
    <w:rsid w:val="003C3B85"/>
    <w:rsid w:val="00482375"/>
    <w:rsid w:val="004B1EED"/>
    <w:rsid w:val="004F47B1"/>
    <w:rsid w:val="00581E8F"/>
    <w:rsid w:val="005A79F0"/>
    <w:rsid w:val="00610EEA"/>
    <w:rsid w:val="006474C3"/>
    <w:rsid w:val="00660BDF"/>
    <w:rsid w:val="0069242A"/>
    <w:rsid w:val="007113DE"/>
    <w:rsid w:val="00736825"/>
    <w:rsid w:val="00892C94"/>
    <w:rsid w:val="0096300B"/>
    <w:rsid w:val="00A22D73"/>
    <w:rsid w:val="00AE135F"/>
    <w:rsid w:val="00B707AF"/>
    <w:rsid w:val="00B94EDA"/>
    <w:rsid w:val="00BF1408"/>
    <w:rsid w:val="00C712B6"/>
    <w:rsid w:val="00CB393C"/>
    <w:rsid w:val="00DB120C"/>
    <w:rsid w:val="00E93993"/>
    <w:rsid w:val="00F06D36"/>
    <w:rsid w:val="00F10E16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DD9C7"/>
  <w15:chartTrackingRefBased/>
  <w15:docId w15:val="{79498D79-5121-4DD0-9275-811E7184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40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F140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408"/>
    <w:pPr>
      <w:keepNext/>
      <w:keepLines/>
      <w:spacing w:before="40" w:after="0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F1408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F1408"/>
    <w:rPr>
      <w:rFonts w:eastAsiaTheme="minorEastAsia"/>
      <w:lang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BF140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F1408"/>
    <w:rPr>
      <w:rFonts w:ascii="Times New Roman" w:eastAsiaTheme="majorEastAsia" w:hAnsi="Times New Roman" w:cstheme="majorBidi"/>
      <w:sz w:val="28"/>
      <w:szCs w:val="26"/>
    </w:rPr>
  </w:style>
  <w:style w:type="character" w:styleId="Ttulodellibro">
    <w:name w:val="Book Title"/>
    <w:basedOn w:val="Fuentedeprrafopredeter"/>
    <w:uiPriority w:val="33"/>
    <w:qFormat/>
    <w:rsid w:val="002A3E3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A3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E3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A3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E32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B7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B707A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A14E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610E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10EE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1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9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Downloads\PlantillaInformes_AS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971612-C0BD-45EC-8B31-6BFB3F319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PlantillaInformes_ASC</Template>
  <TotalTime>0</TotalTime>
  <Pages>3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Ayudas</vt:lpstr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Ayudas</dc:title>
  <dc:subject>Módulo MRP</dc:subject>
  <dc:creator>Brian Hberto Santizo Herrera</dc:creator>
  <cp:keywords/>
  <dc:description/>
  <cp:lastModifiedBy>171483 - BRIAN HUMBERTO SANTIZO HERRERA</cp:lastModifiedBy>
  <cp:revision>2</cp:revision>
  <cp:lastPrinted>2020-11-09T21:03:00Z</cp:lastPrinted>
  <dcterms:created xsi:type="dcterms:W3CDTF">2020-11-09T21:20:00Z</dcterms:created>
  <dcterms:modified xsi:type="dcterms:W3CDTF">2020-11-09T21:20:00Z</dcterms:modified>
</cp:coreProperties>
</file>